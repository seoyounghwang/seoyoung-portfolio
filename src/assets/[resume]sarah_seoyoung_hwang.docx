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250954" w:rsidRDefault="008A056A" w:rsidP="00141A4C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Sarah </w:t>
      </w:r>
      <w:proofErr w:type="spellStart"/>
      <w:r w:rsidR="00F66345" w:rsidRPr="00250954">
        <w:rPr>
          <w:color w:val="000000" w:themeColor="text1"/>
        </w:rPr>
        <w:t>Seoyoung</w:t>
      </w:r>
      <w:proofErr w:type="spellEnd"/>
      <w:r w:rsidR="00F66345" w:rsidRPr="00250954">
        <w:rPr>
          <w:color w:val="000000" w:themeColor="text1"/>
        </w:rPr>
        <w:t xml:space="preserve"> Hwang</w:t>
      </w:r>
    </w:p>
    <w:p w:rsidR="00141A4C" w:rsidRDefault="00F66345" w:rsidP="00141A4C">
      <w:r>
        <w:t>587 899 2039</w:t>
      </w:r>
      <w:r w:rsidR="00141A4C">
        <w:t> | </w:t>
      </w:r>
      <w:hyperlink r:id="rId8" w:history="1">
        <w:r w:rsidRPr="0067159B">
          <w:rPr>
            <w:rStyle w:val="ad"/>
          </w:rPr>
          <w:t>dev.seoyoung.hwang@gmail.com</w:t>
        </w:r>
      </w:hyperlink>
      <w:r>
        <w:t xml:space="preserve"> </w:t>
      </w:r>
      <w:r w:rsidR="00141A4C">
        <w:t>| </w:t>
      </w:r>
      <w:hyperlink r:id="rId9" w:history="1">
        <w:r w:rsidR="00D859DA" w:rsidRPr="0067159B">
          <w:rPr>
            <w:rStyle w:val="ad"/>
          </w:rPr>
          <w:t>https://github.com/seoyounghwang</w:t>
        </w:r>
      </w:hyperlink>
      <w:r w:rsidR="00D859DA">
        <w:t xml:space="preserve"> </w:t>
      </w:r>
    </w:p>
    <w:p w:rsidR="008A056A" w:rsidRDefault="008A056A" w:rsidP="008A056A">
      <w:pPr>
        <w:pStyle w:val="1"/>
        <w:pBdr>
          <w:bottom w:val="single" w:sz="6" w:space="1" w:color="auto"/>
        </w:pBdr>
      </w:pPr>
      <w:r>
        <w:t>Profile</w:t>
      </w:r>
    </w:p>
    <w:p w:rsidR="00AF1C75" w:rsidRDefault="006231C2" w:rsidP="00AF1C75">
      <w:pPr>
        <w:pStyle w:val="a"/>
        <w:numPr>
          <w:ilvl w:val="0"/>
          <w:numId w:val="0"/>
        </w:numPr>
        <w:ind w:left="216"/>
      </w:pPr>
      <w:r>
        <w:t>Motivated</w:t>
      </w:r>
      <w:r w:rsidR="00890E97">
        <w:t xml:space="preserve"> software </w:t>
      </w:r>
      <w:r w:rsidR="008A5C34">
        <w:t>developer</w:t>
      </w:r>
      <w:r w:rsidR="00890E97">
        <w:t xml:space="preserve"> </w:t>
      </w:r>
      <w:r w:rsidR="008A5C34">
        <w:t>graduated</w:t>
      </w:r>
      <w:r w:rsidR="00AC14FA">
        <w:t xml:space="preserve"> </w:t>
      </w:r>
      <w:r w:rsidR="00890E97">
        <w:t xml:space="preserve">from Southern Alberta Institute of Technology(SAIT) with </w:t>
      </w:r>
      <w:r w:rsidR="00020CA0">
        <w:t>internship</w:t>
      </w:r>
      <w:r w:rsidR="00890E97">
        <w:t xml:space="preserve"> experience in software development. </w:t>
      </w:r>
      <w:r w:rsidR="00BC1607">
        <w:t>In-depth knowledge in Java, JavaScript</w:t>
      </w:r>
      <w:r w:rsidR="00020CA0">
        <w:t>, Node.js</w:t>
      </w:r>
      <w:r w:rsidR="00BC1607">
        <w:t xml:space="preserve"> and React.js. Proficient in writing and testing codes, troubleshooting complex issues.</w:t>
      </w:r>
    </w:p>
    <w:sdt>
      <w:sdtPr>
        <w:alias w:val="Experience:"/>
        <w:tag w:val="Experience:"/>
        <w:id w:val="171684534"/>
        <w:placeholder>
          <w:docPart w:val="BCA38F3656AB49C0AA7CF985226A3046"/>
        </w:placeholder>
        <w:temporary/>
        <w:showingPlcHdr/>
        <w15:appearance w15:val="hidden"/>
      </w:sdtPr>
      <w:sdtContent>
        <w:p w:rsidR="00AF1C75" w:rsidRDefault="00AF1C75" w:rsidP="00AF1C75">
          <w:pPr>
            <w:pStyle w:val="1"/>
            <w:pBdr>
              <w:bottom w:val="single" w:sz="6" w:space="1" w:color="auto"/>
            </w:pBdr>
          </w:pPr>
          <w:r>
            <w:t>Experience</w:t>
          </w:r>
        </w:p>
      </w:sdtContent>
    </w:sdt>
    <w:p w:rsidR="00AF1C75" w:rsidRDefault="00AF1C75" w:rsidP="00AF1C75">
      <w:pPr>
        <w:pStyle w:val="2"/>
      </w:pPr>
      <w:r w:rsidRPr="009351DB">
        <w:t>Full Stack Developer</w:t>
      </w:r>
      <w:r>
        <w:t xml:space="preserve"> Intern | </w:t>
      </w:r>
      <w:r w:rsidRPr="00F66345">
        <w:t>Infogram (Republic of Korea)</w:t>
      </w:r>
      <w:r>
        <w:t> | JAN</w:t>
      </w:r>
      <w:r w:rsidRPr="00F66345">
        <w:t xml:space="preserve"> – APR 2019</w:t>
      </w:r>
    </w:p>
    <w:p w:rsidR="00AF1C75" w:rsidRDefault="00AF1C75" w:rsidP="00AF1C75">
      <w:pPr>
        <w:pStyle w:val="a"/>
      </w:pPr>
      <w:r w:rsidRPr="00F66345">
        <w:t>Develop company intranet site.</w:t>
      </w:r>
    </w:p>
    <w:p w:rsidR="00AF1C75" w:rsidRPr="00F66345" w:rsidRDefault="00AF1C75" w:rsidP="00AF1C75">
      <w:pPr>
        <w:pStyle w:val="a"/>
      </w:pPr>
      <w:r w:rsidRPr="00F66345">
        <w:t>Researching, investigating, and fixing a wide range of technical issues</w:t>
      </w:r>
    </w:p>
    <w:p w:rsidR="00AF1C75" w:rsidRPr="00F66345" w:rsidRDefault="00AF1C75" w:rsidP="00AF1C75">
      <w:pPr>
        <w:pStyle w:val="a"/>
      </w:pPr>
      <w:r w:rsidRPr="00F66345">
        <w:t>Proactively learning about new technologies</w:t>
      </w:r>
    </w:p>
    <w:p w:rsidR="00AF1C75" w:rsidRPr="00F66345" w:rsidRDefault="00AF1C75" w:rsidP="00AF1C75">
      <w:pPr>
        <w:pStyle w:val="a"/>
      </w:pPr>
      <w:r w:rsidRPr="00F66345">
        <w:t>Database: MSSQL</w:t>
      </w:r>
    </w:p>
    <w:p w:rsidR="00AF1C75" w:rsidRPr="00F66345" w:rsidRDefault="00AF1C75" w:rsidP="00AF1C75">
      <w:pPr>
        <w:pStyle w:val="a"/>
      </w:pPr>
      <w:r w:rsidRPr="00F66345">
        <w:t>Back-End: C#, Asp.net</w:t>
      </w:r>
    </w:p>
    <w:p w:rsidR="00AF1C75" w:rsidRDefault="00AF1C75" w:rsidP="00AF1C75">
      <w:pPr>
        <w:pStyle w:val="a"/>
      </w:pPr>
      <w:r w:rsidRPr="00F66345">
        <w:t>Cloud computing: Azure</w:t>
      </w:r>
    </w:p>
    <w:p w:rsidR="00AF1C75" w:rsidRDefault="00AF1C75" w:rsidP="00AF1C75">
      <w:pPr>
        <w:pStyle w:val="1"/>
        <w:pBdr>
          <w:bottom w:val="single" w:sz="6" w:space="1" w:color="auto"/>
        </w:pBdr>
      </w:pPr>
      <w:r>
        <w:t>Projects</w:t>
      </w:r>
    </w:p>
    <w:p w:rsidR="00AF1C75" w:rsidRDefault="00AF1C75" w:rsidP="00AF1C75">
      <w:pPr>
        <w:pStyle w:val="2"/>
      </w:pPr>
      <w:r>
        <w:t>Home inventory app</w:t>
      </w:r>
    </w:p>
    <w:p w:rsidR="00AF1C75" w:rsidRPr="00D859DA" w:rsidRDefault="00AF1C75" w:rsidP="00AF1C75">
      <w:pPr>
        <w:pStyle w:val="a"/>
        <w:rPr>
          <w:rStyle w:val="ad"/>
          <w:rFonts w:asciiTheme="majorHAnsi" w:hAnsiTheme="majorHAnsi"/>
          <w:color w:val="404040" w:themeColor="text1" w:themeTint="BF"/>
          <w:sz w:val="20"/>
          <w:u w:val="none"/>
        </w:rPr>
      </w:pPr>
      <w:hyperlink r:id="rId10" w:history="1">
        <w:r w:rsidRPr="00D859DA">
          <w:rPr>
            <w:rStyle w:val="ad"/>
            <w:rFonts w:asciiTheme="majorHAnsi" w:hAnsiTheme="majorHAnsi"/>
            <w:lang w:eastAsia="ko-KR"/>
          </w:rPr>
          <w:t>https://github.com/seoyounghwang/home-inventory-app</w:t>
        </w:r>
      </w:hyperlink>
    </w:p>
    <w:p w:rsidR="00AF1C75" w:rsidRDefault="00AF1C75" w:rsidP="00AF1C75">
      <w:pPr>
        <w:pStyle w:val="a"/>
      </w:pPr>
      <w:r>
        <w:rPr>
          <w:lang w:eastAsia="ko-KR"/>
        </w:rPr>
        <w:t>Manage home inventory items using database.</w:t>
      </w:r>
    </w:p>
    <w:p w:rsidR="00AF1C75" w:rsidRDefault="00AF1C75" w:rsidP="00AF1C75">
      <w:pPr>
        <w:pStyle w:val="a"/>
      </w:pPr>
      <w:r>
        <w:rPr>
          <w:lang w:eastAsia="ko-KR"/>
        </w:rPr>
        <w:t>Admin page for managing category and user based on CRUD page.</w:t>
      </w:r>
    </w:p>
    <w:p w:rsidR="00AF1C75" w:rsidRDefault="00AF1C75" w:rsidP="00AF1C75">
      <w:pPr>
        <w:pStyle w:val="a"/>
      </w:pPr>
      <w:r>
        <w:rPr>
          <w:lang w:eastAsia="ko-KR"/>
        </w:rPr>
        <w:t>User page for managing inventory based on CRUD page.</w:t>
      </w:r>
    </w:p>
    <w:p w:rsidR="00AF1C75" w:rsidRPr="008F78C9" w:rsidRDefault="00AF1C75" w:rsidP="00AF1C75">
      <w:pPr>
        <w:pStyle w:val="a"/>
      </w:pPr>
      <w:r>
        <w:rPr>
          <w:lang w:eastAsia="ko-KR"/>
        </w:rPr>
        <w:t>Used GitHub in a team.</w:t>
      </w:r>
    </w:p>
    <w:p w:rsidR="00AF1C75" w:rsidRPr="00C121E0" w:rsidRDefault="00AF1C75" w:rsidP="00AF1C75">
      <w:pPr>
        <w:pStyle w:val="a"/>
      </w:pPr>
      <w:r>
        <w:rPr>
          <w:lang w:eastAsia="ko-KR"/>
        </w:rPr>
        <w:t>Front-end:</w:t>
      </w:r>
      <w:r w:rsidRPr="00B2211A">
        <w:rPr>
          <w:lang w:eastAsia="ko-KR"/>
        </w:rPr>
        <w:t xml:space="preserve"> Reac</w:t>
      </w:r>
      <w:r>
        <w:rPr>
          <w:lang w:eastAsia="ko-KR"/>
        </w:rPr>
        <w:t>t</w:t>
      </w:r>
      <w:r w:rsidRPr="00B2211A">
        <w:rPr>
          <w:lang w:eastAsia="ko-KR"/>
        </w:rPr>
        <w:t>.js</w:t>
      </w:r>
    </w:p>
    <w:p w:rsidR="00AF1C75" w:rsidRPr="00C121E0" w:rsidRDefault="00AF1C75" w:rsidP="00AF1C75">
      <w:pPr>
        <w:pStyle w:val="a"/>
      </w:pPr>
      <w:r>
        <w:rPr>
          <w:lang w:eastAsia="ko-KR"/>
        </w:rPr>
        <w:t>Back-end:</w:t>
      </w:r>
      <w:r w:rsidRPr="00B2211A">
        <w:rPr>
          <w:lang w:eastAsia="ko-KR"/>
        </w:rPr>
        <w:t xml:space="preserve"> Node.js, Express.js</w:t>
      </w:r>
    </w:p>
    <w:p w:rsidR="00AF1C75" w:rsidRDefault="00AF1C75" w:rsidP="00AF1C75">
      <w:pPr>
        <w:pStyle w:val="a"/>
      </w:pPr>
      <w:r>
        <w:rPr>
          <w:lang w:eastAsia="ko-KR"/>
        </w:rPr>
        <w:t xml:space="preserve">Database: </w:t>
      </w:r>
      <w:r w:rsidRPr="00B2211A">
        <w:rPr>
          <w:lang w:eastAsia="ko-KR"/>
        </w:rPr>
        <w:t>MongoDB</w:t>
      </w:r>
    </w:p>
    <w:p w:rsidR="00AF1C75" w:rsidRDefault="00AF1C75" w:rsidP="00AF1C75">
      <w:pPr>
        <w:pStyle w:val="a"/>
        <w:numPr>
          <w:ilvl w:val="0"/>
          <w:numId w:val="0"/>
        </w:numPr>
        <w:ind w:left="216" w:hanging="216"/>
        <w:rPr>
          <w:lang w:eastAsia="ko-KR"/>
        </w:rPr>
      </w:pPr>
    </w:p>
    <w:p w:rsidR="00AF1C75" w:rsidRDefault="00AF1C75" w:rsidP="00AF1C75">
      <w:pPr>
        <w:pStyle w:val="2"/>
      </w:pPr>
      <w:r>
        <w:t>Manage employee app</w:t>
      </w:r>
    </w:p>
    <w:p w:rsidR="00AF1C75" w:rsidRDefault="00AF1C75" w:rsidP="00AF1C75">
      <w:pPr>
        <w:pStyle w:val="a"/>
      </w:pPr>
      <w:hyperlink r:id="rId11" w:history="1">
        <w:r w:rsidRPr="0067159B">
          <w:rPr>
            <w:rStyle w:val="ad"/>
            <w:sz w:val="24"/>
            <w:szCs w:val="24"/>
            <w:lang w:eastAsia="ko-KR"/>
          </w:rPr>
          <w:t>https://www.youtube.com/watch?v=jETB1Oqgg4o&amp;t=23s</w:t>
        </w:r>
      </w:hyperlink>
    </w:p>
    <w:p w:rsidR="00AF1C75" w:rsidRDefault="00AF1C75" w:rsidP="00AF1C75">
      <w:pPr>
        <w:pStyle w:val="a"/>
      </w:pPr>
      <w:r>
        <w:rPr>
          <w:lang w:eastAsia="ko-KR"/>
        </w:rPr>
        <w:t>Inspired by necessity for sharing</w:t>
      </w:r>
      <w:r w:rsidRPr="008F78C9">
        <w:rPr>
          <w:lang w:eastAsia="ko-KR"/>
        </w:rPr>
        <w:t xml:space="preserve"> the status of employees due to the implementation of the flexible work system and</w:t>
      </w:r>
      <w:r>
        <w:rPr>
          <w:lang w:eastAsia="ko-KR"/>
        </w:rPr>
        <w:t xml:space="preserve"> the 40-hour workweek in Korea.</w:t>
      </w:r>
    </w:p>
    <w:p w:rsidR="00AF1C75" w:rsidRDefault="00AF1C75" w:rsidP="00AF1C75">
      <w:pPr>
        <w:pStyle w:val="a"/>
      </w:pPr>
      <w:r w:rsidRPr="008F78C9">
        <w:rPr>
          <w:lang w:eastAsia="ko-KR"/>
        </w:rPr>
        <w:t xml:space="preserve">Manage workers' commuting records and information to check employees' status. </w:t>
      </w:r>
    </w:p>
    <w:p w:rsidR="00AF1C75" w:rsidRDefault="00AF1C75" w:rsidP="00AF1C75">
      <w:pPr>
        <w:pStyle w:val="a"/>
      </w:pPr>
      <w:r w:rsidRPr="008F78C9">
        <w:rPr>
          <w:lang w:eastAsia="ko-KR"/>
        </w:rPr>
        <w:t>Can check the status of authorization</w:t>
      </w:r>
      <w:r>
        <w:rPr>
          <w:lang w:eastAsia="ko-KR"/>
        </w:rPr>
        <w:t xml:space="preserve"> and</w:t>
      </w:r>
      <w:r w:rsidRPr="008F78C9">
        <w:rPr>
          <w:lang w:eastAsia="ko-KR"/>
        </w:rPr>
        <w:t xml:space="preserve"> workers' work status to calculate the working hours.</w:t>
      </w:r>
    </w:p>
    <w:p w:rsidR="00AF1C75" w:rsidRDefault="00AF1C75" w:rsidP="00AF1C75">
      <w:pPr>
        <w:pStyle w:val="a"/>
      </w:pPr>
      <w:r>
        <w:t>Java GUI for admin side and JSP web page for user side.</w:t>
      </w:r>
    </w:p>
    <w:p w:rsidR="00AF1C75" w:rsidRPr="00BC7376" w:rsidRDefault="00AF1C75" w:rsidP="00AF1C75">
      <w:pPr>
        <w:pStyle w:val="a"/>
      </w:pPr>
      <w:r w:rsidRPr="008F78C9">
        <w:rPr>
          <w:lang w:eastAsia="ko-KR"/>
        </w:rPr>
        <w:t>GUI: Java GUI</w:t>
      </w:r>
    </w:p>
    <w:p w:rsidR="00AF1C75" w:rsidRDefault="00AF1C75" w:rsidP="00AF1C75">
      <w:pPr>
        <w:pStyle w:val="a"/>
      </w:pPr>
      <w:r>
        <w:rPr>
          <w:lang w:eastAsia="ko-KR"/>
        </w:rPr>
        <w:t>Front-end/</w:t>
      </w:r>
      <w:r>
        <w:rPr>
          <w:rFonts w:hint="eastAsia"/>
          <w:lang w:eastAsia="ko-KR"/>
        </w:rPr>
        <w:t>B</w:t>
      </w:r>
      <w:r>
        <w:rPr>
          <w:lang w:eastAsia="ko-KR"/>
        </w:rPr>
        <w:t>ack-end: JSP</w:t>
      </w:r>
    </w:p>
    <w:p w:rsidR="00AF1C75" w:rsidRDefault="00AF1C75" w:rsidP="00AF1C75">
      <w:pPr>
        <w:pStyle w:val="a"/>
      </w:pPr>
      <w:r>
        <w:rPr>
          <w:lang w:eastAsia="ko-KR"/>
        </w:rPr>
        <w:t>Web Server: Tomcat</w:t>
      </w:r>
      <w:bookmarkStart w:id="0" w:name="_GoBack"/>
      <w:bookmarkEnd w:id="0"/>
    </w:p>
    <w:sdt>
      <w:sdtPr>
        <w:alias w:val="Education:"/>
        <w:tag w:val="Education:"/>
        <w:id w:val="807127995"/>
        <w:placeholder>
          <w:docPart w:val="2F2CA4ED15174DA2B3E182B8C6373ADF"/>
        </w:placeholder>
        <w:temporary/>
        <w:showingPlcHdr/>
        <w15:appearance w15:val="hidden"/>
      </w:sdtPr>
      <w:sdtContent>
        <w:p w:rsidR="006270A9" w:rsidRDefault="009D5933">
          <w:pPr>
            <w:pStyle w:val="1"/>
            <w:pBdr>
              <w:bottom w:val="single" w:sz="6" w:space="1" w:color="auto"/>
            </w:pBdr>
          </w:pPr>
          <w:r>
            <w:t>Education</w:t>
          </w:r>
        </w:p>
      </w:sdtContent>
    </w:sdt>
    <w:p w:rsidR="006270A9" w:rsidRDefault="00F66345">
      <w:pPr>
        <w:pStyle w:val="2"/>
      </w:pPr>
      <w:r>
        <w:t>Diploma</w:t>
      </w:r>
      <w:r w:rsidR="004741A0">
        <w:t xml:space="preserve"> </w:t>
      </w:r>
      <w:r w:rsidR="009D5933">
        <w:t>| </w:t>
      </w:r>
      <w:r w:rsidRPr="00F66345">
        <w:t>SAIT (Southern Alberta Institute of Technology)</w:t>
      </w:r>
      <w:r w:rsidR="004741A0">
        <w:t xml:space="preserve"> | cALGARY, ca</w:t>
      </w:r>
    </w:p>
    <w:p w:rsidR="004741A0" w:rsidRDefault="004741A0" w:rsidP="00F66345">
      <w:pPr>
        <w:pStyle w:val="a"/>
      </w:pPr>
      <w:r w:rsidRPr="004741A0">
        <w:t>SEP 2021 - APR 2023 (</w:t>
      </w:r>
      <w:r>
        <w:t>E</w:t>
      </w:r>
      <w:r w:rsidRPr="004741A0">
        <w:t>xpected) </w:t>
      </w:r>
    </w:p>
    <w:p w:rsidR="006270A9" w:rsidRDefault="00F66345" w:rsidP="00F66345">
      <w:pPr>
        <w:pStyle w:val="a"/>
      </w:pPr>
      <w:r w:rsidRPr="00F66345">
        <w:t>Information Technology - Software Development</w:t>
      </w:r>
    </w:p>
    <w:p w:rsidR="006270A9" w:rsidRDefault="00F66345" w:rsidP="00F66345">
      <w:pPr>
        <w:pStyle w:val="a"/>
      </w:pPr>
      <w:r w:rsidRPr="00F66345">
        <w:t>Java programming, Web development (React, HTML, CSS, JavaScript, JSP), My SQL plus, PL/SQL, SQL Plus administration, Operating System (Window, Linux), Networking, Hardware, UX/UI (Adobe XD)</w:t>
      </w:r>
    </w:p>
    <w:p w:rsidR="006270A9" w:rsidRDefault="008B22AF">
      <w:pPr>
        <w:pStyle w:val="2"/>
      </w:pPr>
      <w:r>
        <w:t xml:space="preserve">Harvest </w:t>
      </w:r>
      <w:r w:rsidR="0010245A">
        <w:t>incubator full-stack developer bootcamp</w:t>
      </w:r>
      <w:r w:rsidR="004741A0">
        <w:t xml:space="preserve"> </w:t>
      </w:r>
    </w:p>
    <w:p w:rsidR="004741A0" w:rsidRDefault="003A1BA1">
      <w:pPr>
        <w:pStyle w:val="a"/>
      </w:pPr>
      <w:r>
        <w:t>OCT 2022</w:t>
      </w:r>
      <w:r w:rsidR="004741A0">
        <w:t xml:space="preserve"> – </w:t>
      </w:r>
      <w:r>
        <w:t>NOV</w:t>
      </w:r>
      <w:r w:rsidR="004741A0">
        <w:t xml:space="preserve"> </w:t>
      </w:r>
      <w:r>
        <w:t>2022</w:t>
      </w:r>
    </w:p>
    <w:p w:rsidR="003A1BA1" w:rsidRDefault="003A1BA1" w:rsidP="003A1BA1">
      <w:pPr>
        <w:pStyle w:val="a"/>
      </w:pPr>
      <w:r w:rsidRPr="003A1BA1">
        <w:t>Self-paced building of a web application</w:t>
      </w:r>
    </w:p>
    <w:p w:rsidR="003A1BA1" w:rsidRDefault="003A1BA1" w:rsidP="003A1BA1">
      <w:pPr>
        <w:pStyle w:val="a"/>
      </w:pPr>
      <w:r w:rsidRPr="003A1BA1">
        <w:t xml:space="preserve">React, </w:t>
      </w:r>
      <w:proofErr w:type="spellStart"/>
      <w:r w:rsidRPr="003A1BA1">
        <w:t>NodeJS</w:t>
      </w:r>
      <w:proofErr w:type="spellEnd"/>
      <w:r w:rsidRPr="003A1BA1">
        <w:t xml:space="preserve">, </w:t>
      </w:r>
      <w:proofErr w:type="spellStart"/>
      <w:r w:rsidRPr="003A1BA1">
        <w:t>TypeScript</w:t>
      </w:r>
      <w:proofErr w:type="spellEnd"/>
      <w:r w:rsidRPr="003A1BA1">
        <w:t xml:space="preserve">, Apollo </w:t>
      </w:r>
      <w:proofErr w:type="spellStart"/>
      <w:r w:rsidRPr="003A1BA1">
        <w:t>GraphQL</w:t>
      </w:r>
      <w:proofErr w:type="spellEnd"/>
      <w:r w:rsidRPr="003A1BA1">
        <w:t xml:space="preserve">, MongoDB, Docker, </w:t>
      </w:r>
      <w:proofErr w:type="spellStart"/>
      <w:r w:rsidRPr="003A1BA1">
        <w:t>MaterialUI</w:t>
      </w:r>
      <w:proofErr w:type="spellEnd"/>
      <w:r w:rsidRPr="003A1BA1">
        <w:t xml:space="preserve">, GIT, Yarn, Jest, Jira, </w:t>
      </w:r>
      <w:proofErr w:type="spellStart"/>
      <w:r w:rsidRPr="003A1BA1">
        <w:t>Github</w:t>
      </w:r>
      <w:proofErr w:type="spellEnd"/>
    </w:p>
    <w:sdt>
      <w:sdtPr>
        <w:alias w:val="Skills &amp; Abilities:"/>
        <w:tag w:val="Skills &amp; Abilities:"/>
        <w:id w:val="458624136"/>
        <w:placeholder>
          <w:docPart w:val="50A738402DC64D2CBC72C407E2A863AC"/>
        </w:placeholder>
        <w:temporary/>
        <w:showingPlcHdr/>
        <w15:appearance w15:val="hidden"/>
      </w:sdtPr>
      <w:sdtContent>
        <w:p w:rsidR="006270A9" w:rsidRDefault="009D5933">
          <w:pPr>
            <w:pStyle w:val="1"/>
            <w:pBdr>
              <w:bottom w:val="single" w:sz="6" w:space="1" w:color="auto"/>
            </w:pBdr>
          </w:pPr>
          <w:r>
            <w:t>Skills &amp; Abilities</w:t>
          </w:r>
        </w:p>
      </w:sdtContent>
    </w:sdt>
    <w:p w:rsidR="00F66345" w:rsidRDefault="00F66345" w:rsidP="00F66345">
      <w:pPr>
        <w:pStyle w:val="a"/>
      </w:pPr>
      <w:r>
        <w:t xml:space="preserve">Object-Oriented </w:t>
      </w:r>
      <w:r w:rsidRPr="00DF79A5">
        <w:t>| Java</w:t>
      </w:r>
      <w:r>
        <w:t>, JavaScript</w:t>
      </w:r>
    </w:p>
    <w:p w:rsidR="00F66345" w:rsidRPr="005A1D38" w:rsidRDefault="00F66345" w:rsidP="00F66345">
      <w:pPr>
        <w:pStyle w:val="a"/>
      </w:pPr>
      <w:r>
        <w:t>Web |HTML, CSS</w:t>
      </w:r>
      <w:r w:rsidR="009351DB">
        <w:t>, Post-</w:t>
      </w:r>
      <w:r w:rsidR="00E032E5">
        <w:t>CSS</w:t>
      </w:r>
    </w:p>
    <w:p w:rsidR="00F66345" w:rsidRPr="00DF79A5" w:rsidRDefault="00F66345" w:rsidP="00F66345">
      <w:pPr>
        <w:pStyle w:val="a"/>
      </w:pPr>
      <w:r w:rsidRPr="00DF79A5">
        <w:t xml:space="preserve">Front-end </w:t>
      </w:r>
      <w:r>
        <w:t xml:space="preserve">Framework </w:t>
      </w:r>
      <w:r w:rsidRPr="00DF79A5">
        <w:t>| React.js, Express.js, Bootstrap 5</w:t>
      </w:r>
    </w:p>
    <w:p w:rsidR="00F66345" w:rsidRPr="00DF79A5" w:rsidRDefault="00F66345" w:rsidP="00F66345">
      <w:pPr>
        <w:pStyle w:val="a"/>
      </w:pPr>
      <w:r w:rsidRPr="00DF79A5">
        <w:t xml:space="preserve">Back-end </w:t>
      </w:r>
      <w:r>
        <w:t xml:space="preserve">Framework </w:t>
      </w:r>
      <w:r w:rsidRPr="00DF79A5">
        <w:t>| Node.js, JSP</w:t>
      </w:r>
    </w:p>
    <w:p w:rsidR="00F66345" w:rsidRDefault="00F66345" w:rsidP="00F66345">
      <w:pPr>
        <w:pStyle w:val="a"/>
      </w:pPr>
      <w:r w:rsidRPr="00DF79A5">
        <w:t>Database | MySQL, MongoDB</w:t>
      </w:r>
      <w:r>
        <w:t xml:space="preserve">, </w:t>
      </w:r>
      <w:r w:rsidRPr="00DF79A5">
        <w:t>Oracle, MSSQL</w:t>
      </w:r>
    </w:p>
    <w:p w:rsidR="00F66345" w:rsidRPr="00DF79A5" w:rsidRDefault="00F66345" w:rsidP="00F66345">
      <w:pPr>
        <w:pStyle w:val="a"/>
      </w:pPr>
      <w:r>
        <w:rPr>
          <w:rFonts w:hint="eastAsia"/>
          <w:lang w:eastAsia="ko-KR"/>
        </w:rPr>
        <w:t>R</w:t>
      </w:r>
      <w:r>
        <w:rPr>
          <w:lang w:eastAsia="ko-KR"/>
        </w:rPr>
        <w:t>ESTful APIs</w:t>
      </w:r>
    </w:p>
    <w:p w:rsidR="00F66345" w:rsidRDefault="00F66345" w:rsidP="00F66345">
      <w:pPr>
        <w:pStyle w:val="a"/>
      </w:pPr>
      <w:r>
        <w:t>SVC | GitH</w:t>
      </w:r>
      <w:r w:rsidRPr="00DF79A5">
        <w:t xml:space="preserve">ub, </w:t>
      </w:r>
      <w:proofErr w:type="spellStart"/>
      <w:r w:rsidRPr="00DF79A5">
        <w:t>Git</w:t>
      </w:r>
      <w:proofErr w:type="spellEnd"/>
    </w:p>
    <w:p w:rsidR="00F66345" w:rsidRPr="00DF79A5" w:rsidRDefault="00F66345" w:rsidP="00F66345">
      <w:pPr>
        <w:pStyle w:val="a"/>
      </w:pPr>
      <w:r w:rsidRPr="005C7D55">
        <w:t>Cloud Computing | Azure</w:t>
      </w:r>
    </w:p>
    <w:p w:rsidR="00F66345" w:rsidRPr="00DF79A5" w:rsidRDefault="00F66345" w:rsidP="00F66345">
      <w:pPr>
        <w:pStyle w:val="a"/>
      </w:pPr>
      <w:r w:rsidRPr="00DF79A5">
        <w:t>IDE | Visual Studio</w:t>
      </w:r>
      <w:r w:rsidR="006856B8">
        <w:t xml:space="preserve"> Code, Visual Studio</w:t>
      </w:r>
      <w:r>
        <w:t xml:space="preserve">, </w:t>
      </w:r>
      <w:r w:rsidRPr="00DF79A5">
        <w:t xml:space="preserve">Eclipse, </w:t>
      </w:r>
      <w:proofErr w:type="spellStart"/>
      <w:r>
        <w:t>Netbean</w:t>
      </w:r>
      <w:proofErr w:type="spellEnd"/>
      <w:r>
        <w:t xml:space="preserve">, </w:t>
      </w:r>
      <w:proofErr w:type="spellStart"/>
      <w:r>
        <w:t>BlueJ</w:t>
      </w:r>
      <w:proofErr w:type="spellEnd"/>
    </w:p>
    <w:p w:rsidR="00F66345" w:rsidRPr="00DF79A5" w:rsidRDefault="00F66345" w:rsidP="00F66345">
      <w:pPr>
        <w:pStyle w:val="a"/>
      </w:pPr>
      <w:r w:rsidRPr="00DF79A5">
        <w:t>OS | Window, Mac</w:t>
      </w:r>
      <w:r w:rsidR="00250954">
        <w:t>(UNIX)</w:t>
      </w:r>
      <w:r w:rsidRPr="00283FF1">
        <w:rPr>
          <w:noProof/>
          <w:lang w:eastAsia="ko-KR"/>
        </w:rPr>
        <w:t xml:space="preserve">   </w:t>
      </w:r>
    </w:p>
    <w:p w:rsidR="006270A9" w:rsidRDefault="00F66345" w:rsidP="00F66345">
      <w:pPr>
        <w:pStyle w:val="a"/>
      </w:pPr>
      <w:r w:rsidRPr="00DF79A5">
        <w:t>Design | Adobe XD</w:t>
      </w:r>
    </w:p>
    <w:p w:rsidR="002B52C7" w:rsidRDefault="002B52C7" w:rsidP="002B52C7">
      <w:pPr>
        <w:pStyle w:val="a"/>
      </w:pPr>
      <w:r w:rsidRPr="002B52C7">
        <w:t>Open-mindedness and adaptability</w:t>
      </w:r>
    </w:p>
    <w:p w:rsidR="002B52C7" w:rsidRDefault="002B52C7" w:rsidP="002B52C7">
      <w:pPr>
        <w:pStyle w:val="a"/>
      </w:pPr>
      <w:r w:rsidRPr="002B52C7">
        <w:t>Critical thinking, creativity, and problem-solving</w:t>
      </w:r>
    </w:p>
    <w:p w:rsidR="00454097" w:rsidRDefault="002B52C7" w:rsidP="00F52524">
      <w:pPr>
        <w:pStyle w:val="a"/>
      </w:pPr>
      <w:r w:rsidRPr="002B52C7">
        <w:t>Teamwork</w:t>
      </w:r>
    </w:p>
    <w:p w:rsidR="00250954" w:rsidRDefault="00250954" w:rsidP="00250954">
      <w:pPr>
        <w:pStyle w:val="1"/>
        <w:pBdr>
          <w:bottom w:val="single" w:sz="6" w:space="1" w:color="auto"/>
        </w:pBdr>
      </w:pPr>
      <w:r>
        <w:t>Languages &amp; Other Interests</w:t>
      </w:r>
    </w:p>
    <w:p w:rsidR="00250954" w:rsidRDefault="00250954" w:rsidP="00250954">
      <w:pPr>
        <w:pStyle w:val="a"/>
      </w:pPr>
      <w:r>
        <w:t>Fluent in Korean</w:t>
      </w:r>
    </w:p>
    <w:p w:rsidR="00250954" w:rsidRDefault="00250954" w:rsidP="00AF1C75">
      <w:pPr>
        <w:pStyle w:val="a"/>
      </w:pPr>
      <w:r>
        <w:t xml:space="preserve">Club Coordinator of </w:t>
      </w:r>
      <w:r w:rsidRPr="00250954">
        <w:t>SSC</w:t>
      </w:r>
      <w:r>
        <w:t xml:space="preserve"> </w:t>
      </w:r>
      <w:r w:rsidRPr="00250954">
        <w:t>(Sharing Showing your Code) Mentoring Club at SAIT</w:t>
      </w:r>
    </w:p>
    <w:p w:rsidR="00250954" w:rsidRDefault="00250954" w:rsidP="00250954">
      <w:pPr>
        <w:pStyle w:val="1"/>
        <w:pBdr>
          <w:bottom w:val="single" w:sz="6" w:space="1" w:color="auto"/>
        </w:pBdr>
      </w:pPr>
      <w:r>
        <w:t>References</w:t>
      </w:r>
    </w:p>
    <w:p w:rsidR="00250954" w:rsidRDefault="00250954" w:rsidP="00250954">
      <w:pPr>
        <w:pStyle w:val="a"/>
      </w:pPr>
      <w:proofErr w:type="spellStart"/>
      <w:r w:rsidRPr="00250954">
        <w:t>Jungsu</w:t>
      </w:r>
      <w:proofErr w:type="spellEnd"/>
      <w:r w:rsidRPr="00250954">
        <w:t xml:space="preserve"> Abraham </w:t>
      </w:r>
      <w:proofErr w:type="spellStart"/>
      <w:r w:rsidRPr="00250954">
        <w:t>Sohn</w:t>
      </w:r>
      <w:proofErr w:type="spellEnd"/>
    </w:p>
    <w:p w:rsidR="00250954" w:rsidRDefault="00250954" w:rsidP="00250954">
      <w:pPr>
        <w:pStyle w:val="a"/>
        <w:numPr>
          <w:ilvl w:val="1"/>
          <w:numId w:val="21"/>
        </w:numPr>
      </w:pPr>
      <w:r>
        <w:t>Linux Software Developer | Siemens | Calgary, CA</w:t>
      </w:r>
    </w:p>
    <w:p w:rsidR="00250954" w:rsidRPr="001B29CF" w:rsidRDefault="008A5C34" w:rsidP="00454097">
      <w:pPr>
        <w:pStyle w:val="a"/>
        <w:numPr>
          <w:ilvl w:val="1"/>
          <w:numId w:val="21"/>
        </w:numPr>
      </w:pPr>
      <w:hyperlink r:id="rId12" w:history="1">
        <w:r w:rsidR="00D859DA" w:rsidRPr="0067159B">
          <w:rPr>
            <w:rStyle w:val="ad"/>
          </w:rPr>
          <w:t>jungsu.sohn@siemens.com</w:t>
        </w:r>
      </w:hyperlink>
      <w:r w:rsidR="00D859DA">
        <w:t xml:space="preserve"> </w:t>
      </w:r>
    </w:p>
    <w:sectPr w:rsidR="00250954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BF" w:rsidRDefault="00BD4ABF">
      <w:pPr>
        <w:spacing w:after="0"/>
      </w:pPr>
      <w:r>
        <w:separator/>
      </w:r>
    </w:p>
  </w:endnote>
  <w:endnote w:type="continuationSeparator" w:id="0">
    <w:p w:rsidR="00BD4ABF" w:rsidRDefault="00BD4A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607" w:rsidRDefault="00BC1607">
    <w:pPr>
      <w:pStyle w:val="a8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1C7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BF" w:rsidRDefault="00BD4ABF">
      <w:pPr>
        <w:spacing w:after="0"/>
      </w:pPr>
      <w:r>
        <w:separator/>
      </w:r>
    </w:p>
  </w:footnote>
  <w:footnote w:type="continuationSeparator" w:id="0">
    <w:p w:rsidR="00BD4ABF" w:rsidRDefault="00BD4A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FEC2FF4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numFmt w:val="bullet"/>
      <w:lvlText w:val="-"/>
      <w:lvlJc w:val="left"/>
      <w:pPr>
        <w:tabs>
          <w:tab w:val="num" w:pos="648"/>
        </w:tabs>
        <w:ind w:left="648" w:hanging="216"/>
      </w:pPr>
      <w:rPr>
        <w:rFonts w:ascii="Calibri" w:eastAsia="굴림" w:hAnsi="Calibri" w:cs="Calibr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A5B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9A5B7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9A5B7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45"/>
    <w:rsid w:val="00020CA0"/>
    <w:rsid w:val="000A4F59"/>
    <w:rsid w:val="0010245A"/>
    <w:rsid w:val="00105665"/>
    <w:rsid w:val="00134887"/>
    <w:rsid w:val="00141A4C"/>
    <w:rsid w:val="001B29CF"/>
    <w:rsid w:val="00250954"/>
    <w:rsid w:val="0028220F"/>
    <w:rsid w:val="002B52C7"/>
    <w:rsid w:val="00356C14"/>
    <w:rsid w:val="003A1BA1"/>
    <w:rsid w:val="00454097"/>
    <w:rsid w:val="004741A0"/>
    <w:rsid w:val="006112C6"/>
    <w:rsid w:val="00617B26"/>
    <w:rsid w:val="006231C2"/>
    <w:rsid w:val="006270A9"/>
    <w:rsid w:val="00675956"/>
    <w:rsid w:val="00681034"/>
    <w:rsid w:val="006856B8"/>
    <w:rsid w:val="00816216"/>
    <w:rsid w:val="00875A89"/>
    <w:rsid w:val="0087734B"/>
    <w:rsid w:val="00890E97"/>
    <w:rsid w:val="008A056A"/>
    <w:rsid w:val="008A5C34"/>
    <w:rsid w:val="008B22AF"/>
    <w:rsid w:val="009351DB"/>
    <w:rsid w:val="009D57A2"/>
    <w:rsid w:val="009D5933"/>
    <w:rsid w:val="00AC14FA"/>
    <w:rsid w:val="00AE3F72"/>
    <w:rsid w:val="00AF1C75"/>
    <w:rsid w:val="00BC1607"/>
    <w:rsid w:val="00BD4ABF"/>
    <w:rsid w:val="00BD768D"/>
    <w:rsid w:val="00C61F8E"/>
    <w:rsid w:val="00CD5F41"/>
    <w:rsid w:val="00D859DA"/>
    <w:rsid w:val="00E032E5"/>
    <w:rsid w:val="00E83E4B"/>
    <w:rsid w:val="00F66345"/>
    <w:rsid w:val="00F9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98865"/>
  <w15:chartTrackingRefBased/>
  <w15:docId w15:val="{F9754620-7475-4E77-B3C6-8DBF9372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B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제목 1 Char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제목 2 Char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강한 인용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0">
    <w:name w:val="Body Text 3"/>
    <w:basedOn w:val="a1"/>
    <w:link w:val="3Char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Char1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문서 구조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제목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메모 텍스트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28220F"/>
    <w:rPr>
      <w:rFonts w:ascii="Consolas" w:hAnsi="Consolas"/>
      <w:szCs w:val="21"/>
    </w:rPr>
  </w:style>
  <w:style w:type="character" w:customStyle="1" w:styleId="3Char">
    <w:name w:val="제목 3 Char"/>
    <w:basedOn w:val="a2"/>
    <w:link w:val="3"/>
    <w:uiPriority w:val="9"/>
    <w:semiHidden/>
    <w:rsid w:val="002B52C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seoyoung.hwang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ngsu.sohn@siemen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ETB1Oqgg4o&amp;t=23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eoyounghwang/home-inventory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oyounghwa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yo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2CA4ED15174DA2B3E182B8C6373A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18683D-7BB5-48E1-890A-D7EC5575795B}"/>
      </w:docPartPr>
      <w:docPartBody>
        <w:p w:rsidR="00616ED6" w:rsidRDefault="00966608">
          <w:pPr>
            <w:pStyle w:val="2F2CA4ED15174DA2B3E182B8C6373ADF"/>
          </w:pPr>
          <w:r>
            <w:t>Education</w:t>
          </w:r>
        </w:p>
      </w:docPartBody>
    </w:docPart>
    <w:docPart>
      <w:docPartPr>
        <w:name w:val="50A738402DC64D2CBC72C407E2A863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E90A4-D43E-4B0F-B136-25E31BE3A0E0}"/>
      </w:docPartPr>
      <w:docPartBody>
        <w:p w:rsidR="00616ED6" w:rsidRDefault="00966608">
          <w:pPr>
            <w:pStyle w:val="50A738402DC64D2CBC72C407E2A863AC"/>
          </w:pPr>
          <w:r>
            <w:t>Skills &amp; Abilities</w:t>
          </w:r>
        </w:p>
      </w:docPartBody>
    </w:docPart>
    <w:docPart>
      <w:docPartPr>
        <w:name w:val="BCA38F3656AB49C0AA7CF985226A30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1EE0A9-AD52-4639-98F4-E4C970D6E6B3}"/>
      </w:docPartPr>
      <w:docPartBody>
        <w:p w:rsidR="00000000" w:rsidRDefault="000616B6" w:rsidP="000616B6">
          <w:pPr>
            <w:pStyle w:val="BCA38F3656AB49C0AA7CF985226A304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43"/>
    <w:rsid w:val="000616B6"/>
    <w:rsid w:val="002B3746"/>
    <w:rsid w:val="00616ED6"/>
    <w:rsid w:val="00966608"/>
    <w:rsid w:val="00C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A17AAD72EC4E0182EABCC4FAD39C51">
    <w:name w:val="65A17AAD72EC4E0182EABCC4FAD39C51"/>
  </w:style>
  <w:style w:type="paragraph" w:customStyle="1" w:styleId="CA28B79132304BF4BF91A38ACF477DAF">
    <w:name w:val="CA28B79132304BF4BF91A38ACF477DAF"/>
  </w:style>
  <w:style w:type="paragraph" w:customStyle="1" w:styleId="FEC4497EDB194101B183549C5DB3C73B">
    <w:name w:val="FEC4497EDB194101B183549C5DB3C73B"/>
  </w:style>
  <w:style w:type="paragraph" w:customStyle="1" w:styleId="803D8D00697D44E0AD83C460B34155F8">
    <w:name w:val="803D8D00697D44E0AD83C460B34155F8"/>
  </w:style>
  <w:style w:type="paragraph" w:customStyle="1" w:styleId="A778257AA91C4372A586F8A372C4546A">
    <w:name w:val="A778257AA91C4372A586F8A372C4546A"/>
  </w:style>
  <w:style w:type="paragraph" w:customStyle="1" w:styleId="3499E0F66FD84EE2A0684E0074F74454">
    <w:name w:val="3499E0F66FD84EE2A0684E0074F74454"/>
  </w:style>
  <w:style w:type="paragraph" w:customStyle="1" w:styleId="2F2CA4ED15174DA2B3E182B8C6373ADF">
    <w:name w:val="2F2CA4ED15174DA2B3E182B8C6373ADF"/>
  </w:style>
  <w:style w:type="paragraph" w:customStyle="1" w:styleId="A2E890BED52F4C16AFC91E39C93481F8">
    <w:name w:val="A2E890BED52F4C16AFC91E39C93481F8"/>
  </w:style>
  <w:style w:type="paragraph" w:customStyle="1" w:styleId="250C6CA8296740E0B4A4C5C5E361E06D">
    <w:name w:val="250C6CA8296740E0B4A4C5C5E361E06D"/>
  </w:style>
  <w:style w:type="paragraph" w:customStyle="1" w:styleId="08BEBEE007164C89ADE94FF1B5DE043E">
    <w:name w:val="08BEBEE007164C89ADE94FF1B5DE043E"/>
  </w:style>
  <w:style w:type="paragraph" w:customStyle="1" w:styleId="8559B7F83CCE4668AB455CBF444032D5">
    <w:name w:val="8559B7F83CCE4668AB455CBF444032D5"/>
  </w:style>
  <w:style w:type="paragraph" w:customStyle="1" w:styleId="1242B052CEF241DEBE2DCB162802BA69">
    <w:name w:val="1242B052CEF241DEBE2DCB162802BA69"/>
  </w:style>
  <w:style w:type="paragraph" w:customStyle="1" w:styleId="652DA32876CE40E5B20D0E77F97E041D">
    <w:name w:val="652DA32876CE40E5B20D0E77F97E041D"/>
  </w:style>
  <w:style w:type="paragraph" w:customStyle="1" w:styleId="10ED54D9FE18443A88B99212C32B6357">
    <w:name w:val="10ED54D9FE18443A88B99212C32B6357"/>
  </w:style>
  <w:style w:type="paragraph" w:customStyle="1" w:styleId="8ACA23BA875643EE84057C7468837B12">
    <w:name w:val="8ACA23BA875643EE84057C7468837B12"/>
  </w:style>
  <w:style w:type="paragraph" w:customStyle="1" w:styleId="50A738402DC64D2CBC72C407E2A863AC">
    <w:name w:val="50A738402DC64D2CBC72C407E2A863AC"/>
  </w:style>
  <w:style w:type="paragraph" w:customStyle="1" w:styleId="C40F3A1B38254211BD62C73504E690AB">
    <w:name w:val="C40F3A1B38254211BD62C73504E690AB"/>
  </w:style>
  <w:style w:type="paragraph" w:customStyle="1" w:styleId="1D35B06F9B1348A5BD30B62D2C743664">
    <w:name w:val="1D35B06F9B1348A5BD30B62D2C743664"/>
  </w:style>
  <w:style w:type="paragraph" w:customStyle="1" w:styleId="AA9E1A2610F142E4AA40630932C8D03B">
    <w:name w:val="AA9E1A2610F142E4AA40630932C8D03B"/>
  </w:style>
  <w:style w:type="paragraph" w:customStyle="1" w:styleId="BC96B27440AC40EC8FFE02DEC1D62EA0">
    <w:name w:val="BC96B27440AC40EC8FFE02DEC1D62EA0"/>
  </w:style>
  <w:style w:type="paragraph" w:customStyle="1" w:styleId="0DD5F7C82F09439FB51999F6C20D7645">
    <w:name w:val="0DD5F7C82F09439FB51999F6C20D7645"/>
  </w:style>
  <w:style w:type="paragraph" w:customStyle="1" w:styleId="872A2CF2C66F480E84FFB127688E18E1">
    <w:name w:val="872A2CF2C66F480E84FFB127688E18E1"/>
  </w:style>
  <w:style w:type="paragraph" w:customStyle="1" w:styleId="964E5D43058842F4A5B6F50E4707DE27">
    <w:name w:val="964E5D43058842F4A5B6F50E4707DE27"/>
  </w:style>
  <w:style w:type="paragraph" w:customStyle="1" w:styleId="0735E8226BCB4D5D898A99FC8D3529ED">
    <w:name w:val="0735E8226BCB4D5D898A99FC8D3529ED"/>
  </w:style>
  <w:style w:type="paragraph" w:customStyle="1" w:styleId="7315ABD5D9E9424E9139060C7394B261">
    <w:name w:val="7315ABD5D9E9424E9139060C7394B261"/>
  </w:style>
  <w:style w:type="paragraph" w:customStyle="1" w:styleId="2E8D1D7A7F2E4857895AC63B416352B6">
    <w:name w:val="2E8D1D7A7F2E4857895AC63B416352B6"/>
  </w:style>
  <w:style w:type="paragraph" w:customStyle="1" w:styleId="68399973334B497FAF2BDBAC00D0933F">
    <w:name w:val="68399973334B497FAF2BDBAC00D0933F"/>
  </w:style>
  <w:style w:type="paragraph" w:customStyle="1" w:styleId="46F40B8D17F140528A8554E30B67AF8B">
    <w:name w:val="46F40B8D17F140528A8554E30B67AF8B"/>
  </w:style>
  <w:style w:type="paragraph" w:customStyle="1" w:styleId="4C7FD0EF7E41484D909A3745935C7643">
    <w:name w:val="4C7FD0EF7E41484D909A3745935C7643"/>
  </w:style>
  <w:style w:type="paragraph" w:customStyle="1" w:styleId="F6E899AE32134079B672ED9F419AB520">
    <w:name w:val="F6E899AE32134079B672ED9F419AB520"/>
  </w:style>
  <w:style w:type="paragraph" w:customStyle="1" w:styleId="A074D23782CB4D67B5FEB189899AB1CA">
    <w:name w:val="A074D23782CB4D67B5FEB189899AB1CA"/>
  </w:style>
  <w:style w:type="paragraph" w:customStyle="1" w:styleId="03E6A1F556A94CECBE925205CC57C17C">
    <w:name w:val="03E6A1F556A94CECBE925205CC57C17C"/>
  </w:style>
  <w:style w:type="paragraph" w:customStyle="1" w:styleId="D6445FD287864F87BB3287B8202E1226">
    <w:name w:val="D6445FD287864F87BB3287B8202E1226"/>
  </w:style>
  <w:style w:type="paragraph" w:customStyle="1" w:styleId="D0D04F945140446896AC421FF2019071">
    <w:name w:val="D0D04F945140446896AC421FF2019071"/>
    <w:rsid w:val="00CE0B43"/>
  </w:style>
  <w:style w:type="paragraph" w:customStyle="1" w:styleId="3B5D54EC092542698545035A0E3EABED">
    <w:name w:val="3B5D54EC092542698545035A0E3EABED"/>
    <w:rsid w:val="00CE0B43"/>
  </w:style>
  <w:style w:type="paragraph" w:customStyle="1" w:styleId="440C8F4CFFA3443F8C91BF35965CE7FD">
    <w:name w:val="440C8F4CFFA3443F8C91BF35965CE7FD"/>
    <w:rsid w:val="000616B6"/>
  </w:style>
  <w:style w:type="paragraph" w:customStyle="1" w:styleId="FF8B5800575C43C893E10AADDA15D058">
    <w:name w:val="FF8B5800575C43C893E10AADDA15D058"/>
    <w:rsid w:val="000616B6"/>
  </w:style>
  <w:style w:type="paragraph" w:customStyle="1" w:styleId="BCA38F3656AB49C0AA7CF985226A3046">
    <w:name w:val="BCA38F3656AB49C0AA7CF985226A3046"/>
    <w:rsid w:val="00061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84DD0-F9F1-492B-B6A8-EB768795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396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Suhyoung Hwang</dc:creator>
  <cp:keywords/>
  <cp:lastModifiedBy>Hwang Suhyoung</cp:lastModifiedBy>
  <cp:revision>20</cp:revision>
  <dcterms:created xsi:type="dcterms:W3CDTF">2022-09-28T05:21:00Z</dcterms:created>
  <dcterms:modified xsi:type="dcterms:W3CDTF">2022-10-12T02:25:00Z</dcterms:modified>
  <cp:version/>
</cp:coreProperties>
</file>